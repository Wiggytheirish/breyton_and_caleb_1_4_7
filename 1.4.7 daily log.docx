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E8" w:rsidRDefault="00EF7BC4">
      <w:r w:rsidRPr="00EF7BC4">
        <w:t>Problem 1.4.7- Client #3: A Product</w:t>
      </w:r>
    </w:p>
    <w:p w:rsidR="00EF7BC4" w:rsidRDefault="00EF7BC4">
      <w:r>
        <w:t xml:space="preserve">Client is a company that manufactures or distributes a product. Needs </w:t>
      </w:r>
      <w:r w:rsidR="00AB7B1B">
        <w:t>an image</w:t>
      </w:r>
      <w:r>
        <w:t xml:space="preserve"> that is memorable and has a lasting impact on people to increase sales. Product can be real or fictitious. </w:t>
      </w:r>
    </w:p>
    <w:p w:rsidR="00EF7BC4" w:rsidRDefault="00EF7BC4">
      <w:r>
        <w:t xml:space="preserve">Must </w:t>
      </w:r>
      <w:r w:rsidR="00AB7B1B">
        <w:t>have</w:t>
      </w:r>
      <w:r>
        <w:t xml:space="preserve"> a frame, overlay, or silhouette to multiple images. Abstract art as well as geometric shape. I incorporated, drawn on a border or a mask.</w:t>
      </w:r>
    </w:p>
    <w:p w:rsidR="00EF7BC4" w:rsidRDefault="00795DCA">
      <w:r>
        <w:t>Product: lightsaber producer wants an image. Image will be the old republic symbol with two lightsabers crossing in the middle</w:t>
      </w:r>
    </w:p>
    <w:p w:rsidR="00AB7B1B" w:rsidRDefault="00702D81">
      <w:r w:rsidRPr="00702D81">
        <w:rPr>
          <w:color w:val="FF0000"/>
        </w:rPr>
        <w:t>Monday 12, 2015</w:t>
      </w:r>
      <w:r>
        <w:t xml:space="preserve">. </w:t>
      </w:r>
      <w:r w:rsidR="003B232E">
        <w:t xml:space="preserve">Imported the image Lightsaber into </w:t>
      </w:r>
      <w:r>
        <w:t>canopy</w:t>
      </w:r>
      <w:r w:rsidR="003B232E">
        <w:t>. Unsuccessfully tried to import the image republic. Successfully flipped image Lightsaber to go with our design idea.</w:t>
      </w:r>
      <w:r>
        <w:t xml:space="preserve"> Able to import flipped Lightsaber into canopy. Tomorrow will work on getting original image and our new design side-by-side in canopy.</w:t>
      </w:r>
    </w:p>
    <w:p w:rsidR="005B49C5" w:rsidRDefault="002441FE">
      <w:r>
        <w:rPr>
          <w:color w:val="FF0000"/>
        </w:rPr>
        <w:t>Tuesday 13</w:t>
      </w:r>
      <w:r w:rsidR="005B49C5" w:rsidRPr="005B49C5">
        <w:rPr>
          <w:color w:val="FF0000"/>
        </w:rPr>
        <w:t>, 2015</w:t>
      </w:r>
      <w:r w:rsidR="005B49C5">
        <w:t xml:space="preserve">. Able to get the same images side-by-side, one step closer to our full design. </w:t>
      </w:r>
      <w:r w:rsidR="00447AF2">
        <w:t>On the three original images we were able to put them side-by-side, now we are going to place all three images together as our design.</w:t>
      </w:r>
    </w:p>
    <w:p w:rsidR="0029042E" w:rsidRDefault="002441FE">
      <w:r w:rsidRPr="002441FE">
        <w:rPr>
          <w:color w:val="FF0000"/>
        </w:rPr>
        <w:t>Wednesday 14, 2015</w:t>
      </w:r>
      <w:r>
        <w:t xml:space="preserve">. </w:t>
      </w:r>
      <w:r w:rsidR="00E73E20">
        <w:t>Having trouble resizing the image of the republic so that we can mask the two lightsabers onto it.</w:t>
      </w:r>
      <w:r w:rsidR="0029042E">
        <w:t xml:space="preserve"> Then had the idea of resizing the lightsabers instead of the republic image. So we resized the lightsabers so that we can mask them onto the image republic.</w:t>
      </w:r>
    </w:p>
    <w:p w:rsidR="009E08F5" w:rsidRDefault="009E08F5">
      <w:r w:rsidRPr="009E08F5">
        <w:rPr>
          <w:color w:val="FF0000"/>
        </w:rPr>
        <w:t>Thursday 15, 2015</w:t>
      </w:r>
      <w:r>
        <w:t xml:space="preserve">. We were able to mask the two lightsabers in an X on the republic image, but with the lightsabers came the white background. We were confused on how to get rid of the white background of the lightsabers. But we were able to put the lightsabers in Word and cut the white out of the background. </w:t>
      </w:r>
    </w:p>
    <w:p w:rsidR="009E08F5" w:rsidRDefault="00795DCA">
      <w:r>
        <w:rPr>
          <w:color w:val="FF0000"/>
        </w:rPr>
        <w:t>Friday 16, 2015</w:t>
      </w:r>
      <w:r w:rsidR="009E08F5">
        <w:t>. We finished cutting the white space out of the lightsaber background. We also made the image larger and balanced out the picture. We basically put the finishing touches on the picture.</w:t>
      </w:r>
    </w:p>
    <w:p w:rsidR="0029042E" w:rsidRDefault="00795DCA" w:rsidP="0029042E">
      <w:r w:rsidRPr="00795DCA">
        <w:rPr>
          <w:color w:val="FF0000"/>
        </w:rPr>
        <w:t>Tuesday 20, 2015</w:t>
      </w:r>
      <w:r>
        <w:rPr>
          <w:color w:val="FF0000"/>
        </w:rPr>
        <w:t xml:space="preserve">. </w:t>
      </w:r>
      <w:r>
        <w:t xml:space="preserve">We pulled up everything on the computer. Looks like all that we planned to do is done and then we could do conclusion questions. Did the conclusion questions. Pretty sure everything is done so we think we are ready to turn in. </w:t>
      </w:r>
    </w:p>
    <w:p w:rsidR="00795DCA" w:rsidRPr="00795DCA" w:rsidRDefault="00795DCA" w:rsidP="0029042E">
      <w:r w:rsidRPr="00795DCA">
        <w:rPr>
          <w:color w:val="FF0000"/>
        </w:rPr>
        <w:t>Wednesday 21, 2015</w:t>
      </w:r>
      <w:r>
        <w:t xml:space="preserve">. Don’t really know what to do. </w:t>
      </w:r>
      <w:proofErr w:type="gramStart"/>
      <w:r w:rsidR="00231F42">
        <w:t>we’ve</w:t>
      </w:r>
      <w:proofErr w:type="gramEnd"/>
      <w:r>
        <w:t xml:space="preserve"> done what we wanted to do. Caleb is gone. </w:t>
      </w:r>
      <w:r w:rsidR="00231F42">
        <w:t>We’re</w:t>
      </w:r>
      <w:r>
        <w:t xml:space="preserve"> ready to show the image for the product we are doing. </w:t>
      </w:r>
      <w:r w:rsidR="00231F42">
        <w:t xml:space="preserve">Don’t know if today is last day or not. </w:t>
      </w:r>
      <w:r>
        <w:t xml:space="preserve"> </w:t>
      </w:r>
    </w:p>
    <w:p w:rsidR="0029042E" w:rsidRDefault="00231F42" w:rsidP="0029042E">
      <w:r>
        <w:t xml:space="preserve">We brought in 2 images. Flipped one in paint. Cropped the images in word. Resized the lightsaber images to fit onto republic image. Made them cross, and cropped the images onto the republic image. Did what we set out to do. </w:t>
      </w:r>
      <w:bookmarkStart w:id="0" w:name="_GoBack"/>
      <w:bookmarkEnd w:id="0"/>
      <w:r>
        <w:t>We worked together very well. Pretty sure we went well with the rubric. Rest is to be seen.</w:t>
      </w:r>
    </w:p>
    <w:p w:rsidR="002441FE" w:rsidRPr="0029042E" w:rsidRDefault="0029042E" w:rsidP="0029042E">
      <w:pPr>
        <w:tabs>
          <w:tab w:val="left" w:pos="6780"/>
        </w:tabs>
      </w:pPr>
      <w:r>
        <w:tab/>
      </w:r>
    </w:p>
    <w:sectPr w:rsidR="002441FE" w:rsidRPr="0029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C4"/>
    <w:rsid w:val="00231F42"/>
    <w:rsid w:val="002441FE"/>
    <w:rsid w:val="0029042E"/>
    <w:rsid w:val="003B232E"/>
    <w:rsid w:val="00447AF2"/>
    <w:rsid w:val="005B49C5"/>
    <w:rsid w:val="00616300"/>
    <w:rsid w:val="007014E8"/>
    <w:rsid w:val="00702D81"/>
    <w:rsid w:val="00795DCA"/>
    <w:rsid w:val="009E08F5"/>
    <w:rsid w:val="00AB7B1B"/>
    <w:rsid w:val="00E73E20"/>
    <w:rsid w:val="00E821D1"/>
    <w:rsid w:val="00E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F3383-5E1C-4CC0-B0EF-DE5485D5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1BB184F7</Template>
  <TotalTime>13</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LaMastres, Caleb</dc:creator>
  <cp:keywords/>
  <dc:description/>
  <cp:lastModifiedBy>Reardon, Breyton</cp:lastModifiedBy>
  <cp:revision>3</cp:revision>
  <dcterms:created xsi:type="dcterms:W3CDTF">2015-01-20T20:00:00Z</dcterms:created>
  <dcterms:modified xsi:type="dcterms:W3CDTF">2015-01-21T19:43:00Z</dcterms:modified>
</cp:coreProperties>
</file>